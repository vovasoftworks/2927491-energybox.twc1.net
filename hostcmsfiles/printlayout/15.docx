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33"/>
        <w:gridCol w:w="870"/>
        <w:gridCol w:w="191"/>
        <w:gridCol w:w="215"/>
        <w:gridCol w:w="273"/>
        <w:gridCol w:w="273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212"/>
        <w:gridCol w:w="266"/>
        <w:gridCol w:w="267"/>
        <w:gridCol w:w="250"/>
        <w:gridCol w:w="250"/>
        <w:gridCol w:w="276"/>
        <w:gridCol w:w="276"/>
        <w:gridCol w:w="276"/>
        <w:gridCol w:w="276"/>
        <w:gridCol w:w="276"/>
        <w:gridCol w:w="276"/>
        <w:gridCol w:w="530"/>
        <w:gridCol w:w="530"/>
        <w:gridCol w:w="373"/>
        <w:gridCol w:w="372"/>
        <w:gridCol w:w="374"/>
        <w:gridCol w:w="215"/>
        <w:gridCol w:w="214"/>
        <w:gridCol w:w="214"/>
        <w:gridCol w:w="214"/>
        <w:gridCol w:w="265"/>
        <w:gridCol w:w="260"/>
        <w:gridCol w:w="260"/>
        <w:gridCol w:w="335"/>
      </w:tblGrid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7F4D48">
        <w:trPr>
          <w:trHeight w:val="20"/>
        </w:trPr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7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7D6E4D">
        <w:trPr>
          <w:trHeight w:val="420"/>
        </w:trPr>
        <w:tc>
          <w:tcPr>
            <w:tcW w:w="31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651" w:type="dxa"/>
            <w:gridSpan w:val="37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  <w:r w:rsidRPr="007F4D48">
              <w:rPr>
                <w:rFonts w:ascii="Arial" w:hAnsi="Arial"/>
                <w:b/>
                <w:sz w:val="28"/>
                <w:szCs w:val="28"/>
              </w:rPr>
              <w:t xml:space="preserve">Ордер на перемещение товаров № 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number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7F4D48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7F4D48">
              <w:rPr>
                <w:rFonts w:ascii="Arial" w:hAnsi="Arial"/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105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23" w:type="dxa"/>
            <w:gridSpan w:val="5"/>
            <w:shd w:val="clear" w:color="FFFFFF" w:fill="auto"/>
            <w:vAlign w:val="center"/>
          </w:tcPr>
          <w:p w:rsidR="00061083" w:rsidRPr="007F4D48" w:rsidRDefault="00061083">
            <w:pPr>
              <w:rPr>
                <w:rFonts w:ascii="Arial" w:hAnsi="Arial"/>
                <w:sz w:val="18"/>
                <w:szCs w:val="18"/>
              </w:rPr>
            </w:pPr>
            <w:r w:rsidRPr="007F4D48">
              <w:rPr>
                <w:rFonts w:ascii="Arial" w:hAnsi="Arial"/>
                <w:sz w:val="18"/>
                <w:szCs w:val="18"/>
              </w:rPr>
              <w:t>Магазин:</w:t>
            </w:r>
          </w:p>
        </w:tc>
        <w:tc>
          <w:tcPr>
            <w:tcW w:w="2988" w:type="dxa"/>
            <w:gridSpan w:val="12"/>
            <w:shd w:val="clear" w:color="FFFFFF" w:fill="auto"/>
          </w:tcPr>
          <w:p w:rsidR="00061083" w:rsidRPr="00F36976" w:rsidRDefault="00061083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{shop.name}</w:t>
            </w:r>
          </w:p>
        </w:tc>
        <w:tc>
          <w:tcPr>
            <w:tcW w:w="308" w:type="dxa"/>
            <w:shd w:val="clear" w:color="FFFFFF" w:fill="auto"/>
            <w:vAlign w:val="center"/>
          </w:tcPr>
          <w:p w:rsidR="00061083" w:rsidRPr="007F4D48" w:rsidRDefault="00061083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</w:tcPr>
          <w:p w:rsidR="00061083" w:rsidRPr="007F4D48" w:rsidRDefault="00061083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center"/>
          </w:tcPr>
          <w:p w:rsidR="00061083" w:rsidRPr="007F4D48" w:rsidRDefault="00061083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</w:tcPr>
          <w:p w:rsidR="00061083" w:rsidRPr="007F4D48" w:rsidRDefault="00061083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center"/>
          </w:tcPr>
          <w:p w:rsidR="00061083" w:rsidRPr="007F4D48" w:rsidRDefault="00061083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</w:tcPr>
          <w:p w:rsidR="00061083" w:rsidRPr="007F4D48" w:rsidRDefault="00061083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23" w:type="dxa"/>
            <w:gridSpan w:val="5"/>
            <w:shd w:val="clear" w:color="FFFFFF" w:fill="auto"/>
            <w:vAlign w:val="center"/>
          </w:tcPr>
          <w:p w:rsidR="00061083" w:rsidRPr="007F4D48" w:rsidRDefault="00061083">
            <w:pPr>
              <w:rPr>
                <w:rFonts w:ascii="Arial" w:hAnsi="Arial"/>
                <w:sz w:val="18"/>
                <w:szCs w:val="18"/>
              </w:rPr>
            </w:pPr>
            <w:r w:rsidRPr="007F4D48">
              <w:rPr>
                <w:rFonts w:ascii="Arial" w:hAnsi="Arial"/>
                <w:sz w:val="18"/>
                <w:szCs w:val="18"/>
              </w:rPr>
              <w:t>Отправитель:</w:t>
            </w:r>
          </w:p>
        </w:tc>
        <w:tc>
          <w:tcPr>
            <w:tcW w:w="2988" w:type="dxa"/>
            <w:gridSpan w:val="12"/>
            <w:shd w:val="clear" w:color="FFFFFF" w:fill="auto"/>
          </w:tcPr>
          <w:p w:rsidR="00061083" w:rsidRPr="00F36976" w:rsidRDefault="00061083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{shop_warehouse.name}</w:t>
            </w:r>
          </w:p>
        </w:tc>
        <w:tc>
          <w:tcPr>
            <w:tcW w:w="1216" w:type="dxa"/>
            <w:gridSpan w:val="4"/>
            <w:shd w:val="clear" w:color="FFFFFF" w:fill="auto"/>
            <w:vAlign w:val="center"/>
          </w:tcPr>
          <w:p w:rsidR="00061083" w:rsidRPr="007F4D48" w:rsidRDefault="00061083">
            <w:pPr>
              <w:rPr>
                <w:rFonts w:ascii="Arial" w:hAnsi="Arial"/>
                <w:sz w:val="18"/>
                <w:szCs w:val="18"/>
              </w:rPr>
            </w:pPr>
            <w:r w:rsidRPr="007F4D48">
              <w:rPr>
                <w:rFonts w:ascii="Arial" w:hAnsi="Arial"/>
                <w:sz w:val="18"/>
                <w:szCs w:val="18"/>
              </w:rPr>
              <w:t>Получатель:</w:t>
            </w:r>
          </w:p>
        </w:tc>
        <w:tc>
          <w:tcPr>
            <w:tcW w:w="2876" w:type="dxa"/>
            <w:gridSpan w:val="11"/>
            <w:shd w:val="clear" w:color="FFFFFF" w:fill="auto"/>
          </w:tcPr>
          <w:p w:rsidR="00061083" w:rsidRPr="00F36976" w:rsidRDefault="00061083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{destination_shop_warehouse.name}</w:t>
            </w: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14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14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84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061083" w:rsidRPr="007F4D48" w:rsidRDefault="00061083" w:rsidP="007F4D4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6489" w:type="dxa"/>
            <w:gridSpan w:val="25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061083" w:rsidRPr="007F4D48" w:rsidRDefault="00061083" w:rsidP="007F4D4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Товар</w:t>
            </w:r>
          </w:p>
        </w:tc>
        <w:tc>
          <w:tcPr>
            <w:tcW w:w="1430" w:type="dxa"/>
            <w:gridSpan w:val="5"/>
            <w:tcBorders>
              <w:top w:val="single" w:sz="10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61083" w:rsidRPr="007F4D48" w:rsidRDefault="00061083" w:rsidP="007F4D4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Количество</w:t>
            </w:r>
          </w:p>
        </w:tc>
        <w:tc>
          <w:tcPr>
            <w:tcW w:w="1078" w:type="dxa"/>
            <w:gridSpan w:val="4"/>
            <w:tcBorders>
              <w:top w:val="single" w:sz="10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61083" w:rsidRPr="007F4D48" w:rsidRDefault="00061083" w:rsidP="007F4D4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7F4D48">
              <w:rPr>
                <w:rFonts w:ascii="Arial" w:hAnsi="Arial"/>
                <w:b/>
                <w:sz w:val="20"/>
                <w:szCs w:val="20"/>
              </w:rPr>
              <w:t>Цена</w:t>
            </w:r>
          </w:p>
        </w:tc>
        <w:tc>
          <w:tcPr>
            <w:tcW w:w="1158" w:type="dxa"/>
            <w:gridSpan w:val="4"/>
            <w:tcBorders>
              <w:top w:val="single" w:sz="10" w:space="0" w:color="auto"/>
              <w:left w:val="non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061083" w:rsidRPr="007F4D48" w:rsidRDefault="00061083" w:rsidP="007F4D4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7F4D48">
              <w:rPr>
                <w:rFonts w:ascii="Arial" w:hAnsi="Arial"/>
                <w:b/>
                <w:sz w:val="20"/>
                <w:szCs w:val="20"/>
              </w:rPr>
              <w:t>Сумма</w:t>
            </w: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061083" w:rsidRPr="00F36976" w:rsidRDefault="00061083" w:rsidP="007F4D48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6489" w:type="dxa"/>
            <w:gridSpan w:val="25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061083" w:rsidRPr="00F36976" w:rsidRDefault="00061083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061083" w:rsidRPr="00F36976" w:rsidRDefault="00061083" w:rsidP="007F4D48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{Items.quantity}</w:t>
            </w:r>
          </w:p>
        </w:tc>
        <w:tc>
          <w:tcPr>
            <w:tcW w:w="8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061083" w:rsidRPr="00F36976" w:rsidRDefault="00061083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{Items.measure}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61083" w:rsidRPr="00F36976" w:rsidRDefault="00061083" w:rsidP="007F4D48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{Items.price}</w:t>
            </w:r>
          </w:p>
        </w:tc>
        <w:tc>
          <w:tcPr>
            <w:tcW w:w="1158" w:type="dxa"/>
            <w:gridSpan w:val="4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61083" w:rsidRPr="005A4E1C" w:rsidRDefault="00061083" w:rsidP="007F4D48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{Items.amount} {Items.currency}</w:t>
            </w: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84" w:type="dxa"/>
            <w:gridSpan w:val="2"/>
            <w:tcBorders>
              <w:top w:val="single" w:sz="10" w:space="0" w:color="auto"/>
            </w:tcBorders>
            <w:shd w:val="clear" w:color="FFFFFF" w:fill="auto"/>
          </w:tcPr>
          <w:p w:rsidR="00061083" w:rsidRPr="007F4D48" w:rsidRDefault="00061083" w:rsidP="007F4D48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9" w:type="dxa"/>
            <w:gridSpan w:val="25"/>
            <w:tcBorders>
              <w:top w:val="single" w:sz="10" w:space="0" w:color="auto"/>
            </w:tcBorders>
            <w:shd w:val="clear" w:color="FFFFFF" w:fill="auto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73" w:type="dxa"/>
            <w:gridSpan w:val="2"/>
            <w:tcBorders>
              <w:top w:val="single" w:sz="10" w:space="0" w:color="auto"/>
            </w:tcBorders>
            <w:shd w:val="clear" w:color="FFFFFF" w:fill="auto"/>
          </w:tcPr>
          <w:p w:rsidR="00061083" w:rsidRPr="007F4D48" w:rsidRDefault="00061083" w:rsidP="007F4D48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10" w:space="0" w:color="auto"/>
            </w:tcBorders>
            <w:shd w:val="clear" w:color="FFFFFF" w:fill="auto"/>
          </w:tcPr>
          <w:p w:rsidR="00061083" w:rsidRPr="007F4D48" w:rsidRDefault="00061083" w:rsidP="007F4D48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8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F36976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158" w:type="dxa"/>
            <w:gridSpan w:val="4"/>
            <w:shd w:val="clear" w:color="FFFFFF" w:fill="auto"/>
            <w:vAlign w:val="bottom"/>
          </w:tcPr>
          <w:p w:rsidR="00061083" w:rsidRPr="005A4E1C" w:rsidRDefault="00061083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061083" w:rsidRPr="005A4E1C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F36976" w:rsidRDefault="00061083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0539" w:type="dxa"/>
            <w:gridSpan w:val="40"/>
            <w:shd w:val="clear" w:color="FFFFFF" w:fill="auto"/>
            <w:vAlign w:val="bottom"/>
          </w:tcPr>
          <w:p w:rsidR="00061083" w:rsidRPr="005A4E1C" w:rsidRDefault="00061083">
            <w:pPr>
              <w:rPr>
                <w:rFonts w:ascii="Arial" w:hAnsi="Arial"/>
                <w:sz w:val="16"/>
                <w:szCs w:val="16"/>
              </w:rPr>
            </w:pPr>
            <w:r w:rsidRPr="007F4D48">
              <w:rPr>
                <w:rFonts w:ascii="Arial" w:hAnsi="Arial"/>
                <w:sz w:val="16"/>
                <w:szCs w:val="16"/>
              </w:rPr>
              <w:t>Всего</w:t>
            </w:r>
            <w:r w:rsidRPr="00F3697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7F4D48">
              <w:rPr>
                <w:rFonts w:ascii="Arial" w:hAnsi="Arial"/>
                <w:sz w:val="16"/>
                <w:szCs w:val="16"/>
              </w:rPr>
              <w:t>наименований</w:t>
            </w:r>
            <w:r w:rsidRPr="00F36976">
              <w:rPr>
                <w:rFonts w:ascii="Arial" w:hAnsi="Arial"/>
                <w:sz w:val="16"/>
                <w:szCs w:val="16"/>
                <w:lang w:val="en-US"/>
              </w:rPr>
              <w:t xml:space="preserve">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total</w:t>
            </w:r>
            <w:r w:rsidRPr="00F36976">
              <w:rPr>
                <w:rFonts w:ascii="Arial" w:hAnsi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count</w:t>
            </w:r>
            <w:r w:rsidRPr="00F36976">
              <w:rPr>
                <w:rFonts w:ascii="Arial" w:hAnsi="Arial"/>
                <w:sz w:val="16"/>
                <w:szCs w:val="16"/>
                <w:lang w:val="en-US"/>
              </w:rPr>
              <w:t>}</w:t>
            </w: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F36976" w:rsidRDefault="00061083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0539" w:type="dxa"/>
            <w:gridSpan w:val="40"/>
            <w:shd w:val="clear" w:color="FFFFFF" w:fill="auto"/>
            <w:vAlign w:val="bottom"/>
          </w:tcPr>
          <w:p w:rsidR="00061083" w:rsidRPr="00F36976" w:rsidRDefault="00061083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</w:tc>
      </w:tr>
      <w:tr w:rsidR="00061083" w:rsidRPr="007F4D48" w:rsidTr="00F36976">
        <w:trPr>
          <w:trHeight w:val="135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61083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17" w:type="dxa"/>
            <w:gridSpan w:val="4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Отпустил</w:t>
            </w:r>
          </w:p>
        </w:tc>
        <w:tc>
          <w:tcPr>
            <w:tcW w:w="1289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22" w:type="dxa"/>
            <w:gridSpan w:val="7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61083" w:rsidRPr="007F4D48" w:rsidRDefault="00061083" w:rsidP="007F4D48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99" w:type="dxa"/>
            <w:gridSpan w:val="3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Получил</w:t>
            </w: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94" w:type="dxa"/>
            <w:gridSpan w:val="9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61083" w:rsidRPr="007F4D48" w:rsidRDefault="00061083" w:rsidP="007F4D48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061083" w:rsidRPr="007F4D48" w:rsidRDefault="00061083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061083" w:rsidRDefault="00061083"/>
    <w:sectPr w:rsidR="00061083" w:rsidSect="002B6087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6087"/>
    <w:rsid w:val="00061083"/>
    <w:rsid w:val="001C00B4"/>
    <w:rsid w:val="002B3FA1"/>
    <w:rsid w:val="002B6087"/>
    <w:rsid w:val="00433A68"/>
    <w:rsid w:val="00546FF0"/>
    <w:rsid w:val="005A4E1C"/>
    <w:rsid w:val="006C1853"/>
    <w:rsid w:val="007D6E4D"/>
    <w:rsid w:val="007F4D48"/>
    <w:rsid w:val="0090196B"/>
    <w:rsid w:val="009A18EC"/>
    <w:rsid w:val="00C21689"/>
    <w:rsid w:val="00D7213A"/>
    <w:rsid w:val="00F36976"/>
    <w:rsid w:val="00FD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B4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2B6087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B6087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B6087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124</Words>
  <Characters>709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</cp:lastModifiedBy>
  <cp:revision>5</cp:revision>
  <dcterms:created xsi:type="dcterms:W3CDTF">2019-03-20T07:55:00Z</dcterms:created>
  <dcterms:modified xsi:type="dcterms:W3CDTF">2019-03-20T09:10:00Z</dcterms:modified>
</cp:coreProperties>
</file>