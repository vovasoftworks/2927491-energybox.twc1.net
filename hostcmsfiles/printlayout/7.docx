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/>
      </w:tblPr>
      <w:tblGrid>
        <w:gridCol w:w="131"/>
        <w:gridCol w:w="315"/>
        <w:gridCol w:w="105"/>
        <w:gridCol w:w="210"/>
        <w:gridCol w:w="315"/>
        <w:gridCol w:w="459"/>
        <w:gridCol w:w="171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71"/>
        <w:gridCol w:w="144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66"/>
        <w:gridCol w:w="249"/>
        <w:gridCol w:w="250"/>
        <w:gridCol w:w="65"/>
        <w:gridCol w:w="315"/>
        <w:gridCol w:w="289"/>
        <w:gridCol w:w="28"/>
      </w:tblGrid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2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42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395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B357C8" w:rsidRPr="00514FE2" w:rsidRDefault="00B357C8">
            <w:pPr>
              <w:rPr>
                <w:rFonts w:ascii="Arial" w:eastAsia="MS MinNew Roman" w:hAnsi="Arial"/>
                <w:b/>
                <w:sz w:val="28"/>
                <w:szCs w:val="28"/>
              </w:rPr>
            </w:pPr>
            <w:r w:rsidRPr="00EF2F42">
              <w:rPr>
                <w:rFonts w:ascii="Arial" w:eastAsia="MS MinNew Roman" w:hAnsi="Arial"/>
                <w:b/>
                <w:sz w:val="28"/>
                <w:szCs w:val="28"/>
              </w:rPr>
              <w:t xml:space="preserve">Акт о пересортице товаров № </w:t>
            </w:r>
            <w:r w:rsidRPr="00D67F2B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756E50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number</w:t>
            </w:r>
            <w:r w:rsidRPr="00D67F2B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EF2F42">
              <w:rPr>
                <w:rFonts w:ascii="Arial" w:eastAsia="MS MinNew Roman" w:hAnsi="Arial"/>
                <w:b/>
                <w:sz w:val="28"/>
                <w:szCs w:val="28"/>
              </w:rPr>
              <w:t xml:space="preserve"> от </w:t>
            </w:r>
            <w:r w:rsidRPr="00D67F2B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756E50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date</w:t>
            </w:r>
            <w:r w:rsidRPr="00D67F2B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514FE2">
              <w:rPr>
                <w:rFonts w:ascii="Arial" w:eastAsia="MS MinNew Roman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MS MinNew Roman" w:hAnsi="Arial"/>
                <w:b/>
                <w:sz w:val="28"/>
                <w:szCs w:val="28"/>
              </w:rPr>
              <w:t>г.</w:t>
            </w:r>
          </w:p>
        </w:tc>
      </w:tr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center"/>
          </w:tcPr>
          <w:p w:rsidR="00B357C8" w:rsidRPr="00EF2F42" w:rsidRDefault="00B357C8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EF2F42">
              <w:rPr>
                <w:rFonts w:ascii="Arial" w:eastAsia="MS MinNew Roman" w:hAnsi="Arial"/>
                <w:sz w:val="18"/>
                <w:szCs w:val="18"/>
              </w:rPr>
              <w:t>Организация:</w:t>
            </w:r>
          </w:p>
        </w:tc>
        <w:tc>
          <w:tcPr>
            <w:tcW w:w="8820" w:type="dxa"/>
            <w:gridSpan w:val="32"/>
            <w:shd w:val="clear" w:color="FFFFFF" w:fill="auto"/>
          </w:tcPr>
          <w:p w:rsidR="00B357C8" w:rsidRPr="00D67F2B" w:rsidRDefault="00B357C8" w:rsidP="001A503B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{company.name}</w:t>
            </w:r>
          </w:p>
        </w:tc>
      </w:tr>
      <w:tr w:rsidR="00B357C8" w:rsidRPr="00EF2F42" w:rsidTr="00EF2F42"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center"/>
          </w:tcPr>
          <w:p w:rsidR="00B357C8" w:rsidRPr="00EF2F42" w:rsidRDefault="00B357C8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EF2F42">
              <w:rPr>
                <w:rFonts w:ascii="Arial" w:eastAsia="MS MinNew Roman" w:hAnsi="Arial"/>
                <w:sz w:val="18"/>
                <w:szCs w:val="18"/>
              </w:rPr>
              <w:t>Магазин:</w:t>
            </w:r>
          </w:p>
        </w:tc>
        <w:tc>
          <w:tcPr>
            <w:tcW w:w="8820" w:type="dxa"/>
            <w:gridSpan w:val="32"/>
            <w:shd w:val="clear" w:color="FFFFFF" w:fill="auto"/>
          </w:tcPr>
          <w:p w:rsidR="00B357C8" w:rsidRPr="00D67F2B" w:rsidRDefault="00B357C8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{shop.name}</w:t>
            </w:r>
          </w:p>
        </w:tc>
      </w:tr>
      <w:tr w:rsidR="00B357C8" w:rsidRPr="00EF2F42" w:rsidTr="00EF2F42"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center"/>
          </w:tcPr>
          <w:p w:rsidR="00B357C8" w:rsidRPr="00EF2F42" w:rsidRDefault="00B357C8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EF2F42">
              <w:rPr>
                <w:rFonts w:ascii="Arial" w:eastAsia="MS MinNew Roman" w:hAnsi="Arial"/>
                <w:sz w:val="18"/>
                <w:szCs w:val="18"/>
              </w:rPr>
              <w:t>Склад:</w:t>
            </w:r>
          </w:p>
        </w:tc>
        <w:tc>
          <w:tcPr>
            <w:tcW w:w="8820" w:type="dxa"/>
            <w:gridSpan w:val="32"/>
            <w:shd w:val="clear" w:color="FFFFFF" w:fill="auto"/>
          </w:tcPr>
          <w:p w:rsidR="00B357C8" w:rsidRPr="00D67F2B" w:rsidRDefault="00B357C8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bookmarkStart w:id="0" w:name="_GoBack"/>
            <w:bookmarkEnd w:id="0"/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</w:tr>
      <w:tr w:rsidR="00B357C8" w:rsidRPr="00EF2F42" w:rsidTr="00EF2F42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820" w:type="dxa"/>
            <w:gridSpan w:val="3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gridAfter w:val="1"/>
          <w:wAfter w:w="26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B357C8" w:rsidRPr="00EF2F42" w:rsidRDefault="00B357C8" w:rsidP="00EF2F42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EF2F42">
              <w:rPr>
                <w:rFonts w:ascii="Arial" w:eastAsia="MS MinNew Roman" w:hAnsi="Arial"/>
                <w:b/>
                <w:sz w:val="18"/>
                <w:szCs w:val="18"/>
              </w:rPr>
              <w:t>№</w:t>
            </w:r>
          </w:p>
        </w:tc>
        <w:tc>
          <w:tcPr>
            <w:tcW w:w="4620" w:type="dxa"/>
            <w:gridSpan w:val="16"/>
            <w:tcBorders>
              <w:top w:val="single" w:sz="10" w:space="0" w:color="auto"/>
              <w:left w:val="non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B357C8" w:rsidRPr="00EF2F42" w:rsidRDefault="00B357C8" w:rsidP="00EF2F42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EF2F42">
              <w:rPr>
                <w:rFonts w:ascii="Arial" w:eastAsia="MS MinNew Roman" w:hAnsi="Arial"/>
                <w:b/>
                <w:sz w:val="18"/>
                <w:szCs w:val="18"/>
              </w:rPr>
              <w:t>Списываемый товар</w:t>
            </w:r>
          </w:p>
        </w:tc>
        <w:tc>
          <w:tcPr>
            <w:tcW w:w="4660" w:type="dxa"/>
            <w:gridSpan w:val="16"/>
            <w:tcBorders>
              <w:top w:val="single" w:sz="10" w:space="0" w:color="auto"/>
              <w:left w:val="non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B357C8" w:rsidRPr="00EF2F42" w:rsidRDefault="00B357C8" w:rsidP="00EF2F42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EF2F42">
              <w:rPr>
                <w:rFonts w:ascii="Arial" w:eastAsia="MS MinNew Roman" w:hAnsi="Arial"/>
                <w:b/>
                <w:sz w:val="18"/>
                <w:szCs w:val="18"/>
              </w:rPr>
              <w:t>Приходуемый товар</w:t>
            </w:r>
          </w:p>
        </w:tc>
        <w:tc>
          <w:tcPr>
            <w:tcW w:w="669" w:type="dxa"/>
            <w:gridSpan w:val="3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B357C8" w:rsidRPr="00EF2F42" w:rsidRDefault="00B357C8" w:rsidP="00EF2F42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EF2F42">
              <w:rPr>
                <w:rFonts w:ascii="Arial" w:eastAsia="MS MinNew Roman" w:hAnsi="Arial"/>
                <w:b/>
                <w:sz w:val="18"/>
                <w:szCs w:val="18"/>
              </w:rPr>
              <w:t>Кол-во</w:t>
            </w:r>
          </w:p>
        </w:tc>
      </w:tr>
      <w:tr w:rsidR="00B357C8" w:rsidRPr="00EF2F42" w:rsidTr="00EF2F42">
        <w:trPr>
          <w:gridAfter w:val="1"/>
          <w:wAfter w:w="26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10" w:space="0" w:color="auto"/>
              <w:bottom w:val="none" w:sz="4" w:space="0" w:color="auto"/>
            </w:tcBorders>
            <w:shd w:val="clear" w:color="FFFFFF" w:fill="auto"/>
          </w:tcPr>
          <w:p w:rsidR="00B357C8" w:rsidRPr="00D67F2B" w:rsidRDefault="00B357C8" w:rsidP="00EF2F42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4161" w:type="dxa"/>
            <w:gridSpan w:val="14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B357C8" w:rsidRPr="00D67F2B" w:rsidRDefault="00B357C8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{Items.writeoff_name}</w:t>
            </w:r>
          </w:p>
        </w:tc>
        <w:tc>
          <w:tcPr>
            <w:tcW w:w="459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B357C8" w:rsidRPr="00D67F2B" w:rsidRDefault="00B357C8" w:rsidP="00EF2F42">
            <w:pPr>
              <w:wordWrap w:val="0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{Items.writeoff_measure}</w:t>
            </w:r>
          </w:p>
        </w:tc>
        <w:tc>
          <w:tcPr>
            <w:tcW w:w="4161" w:type="dxa"/>
            <w:gridSpan w:val="14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B357C8" w:rsidRPr="00D67F2B" w:rsidRDefault="00B357C8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{Items.incoming_name}</w:t>
            </w: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B357C8" w:rsidRPr="00D67F2B" w:rsidRDefault="00B357C8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{Items.incoming_measure}</w:t>
            </w:r>
          </w:p>
        </w:tc>
        <w:tc>
          <w:tcPr>
            <w:tcW w:w="669" w:type="dxa"/>
            <w:gridSpan w:val="3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10" w:space="0" w:color="auto"/>
            </w:tcBorders>
            <w:shd w:val="clear" w:color="FFFFFF" w:fill="auto"/>
          </w:tcPr>
          <w:p w:rsidR="00B357C8" w:rsidRPr="00D67F2B" w:rsidRDefault="00B357C8" w:rsidP="00EF2F42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{Items.count}</w:t>
            </w:r>
          </w:p>
        </w:tc>
      </w:tr>
      <w:tr w:rsidR="00B357C8" w:rsidRPr="00EF2F42" w:rsidTr="00EF2F42">
        <w:trPr>
          <w:gridAfter w:val="1"/>
          <w:wAfter w:w="28" w:type="dxa"/>
          <w:trHeight w:val="105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84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795" w:type="dxa"/>
            <w:gridSpan w:val="27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9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69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395" w:type="dxa"/>
            <w:gridSpan w:val="38"/>
            <w:shd w:val="clear" w:color="FFFFFF" w:fill="auto"/>
            <w:vAlign w:val="bottom"/>
          </w:tcPr>
          <w:p w:rsidR="00B357C8" w:rsidRPr="00D67F2B" w:rsidRDefault="00B357C8">
            <w:pPr>
              <w:rPr>
                <w:rFonts w:ascii="Microsoft Sans Serif" w:eastAsia="MS MinNew Roman" w:hAnsi="Microsoft Sans Serif"/>
                <w:sz w:val="16"/>
                <w:szCs w:val="16"/>
                <w:lang w:val="en-US"/>
              </w:rPr>
            </w:pPr>
            <w:r w:rsidRPr="00EF2F42">
              <w:rPr>
                <w:rFonts w:ascii="Microsoft Sans Serif" w:eastAsia="MS MinNew Roman" w:hAnsi="Microsoft Sans Serif"/>
                <w:sz w:val="16"/>
                <w:szCs w:val="16"/>
              </w:rPr>
              <w:t>Всего наименований</w:t>
            </w:r>
            <w:r>
              <w:rPr>
                <w:rFonts w:ascii="Microsoft Sans Serif" w:eastAsia="MS MinNew Roman" w:hAnsi="Microsoft Sans Serif"/>
                <w:sz w:val="16"/>
                <w:szCs w:val="16"/>
              </w:rPr>
              <w:t xml:space="preserve"> </w:t>
            </w:r>
            <w:r>
              <w:rPr>
                <w:rFonts w:ascii="Microsoft Sans Serif" w:eastAsia="MS MinNew Roman" w:hAnsi="Microsoft Sans Serif"/>
                <w:sz w:val="16"/>
                <w:szCs w:val="16"/>
                <w:lang w:val="en-US"/>
              </w:rPr>
              <w:t>{total_count}</w:t>
            </w:r>
          </w:p>
        </w:tc>
      </w:tr>
      <w:tr w:rsidR="00B357C8" w:rsidRPr="00EF2F42" w:rsidTr="00EF2F42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8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  <w:r w:rsidRPr="00EF2F42">
              <w:rPr>
                <w:rFonts w:ascii="Arial" w:eastAsia="MS MinNew Roman" w:hAnsi="Arial"/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2205" w:type="dxa"/>
            <w:gridSpan w:val="7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4095" w:type="dxa"/>
            <w:gridSpan w:val="14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8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 w:rsidP="00EF2F42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 w:rsidP="00EF2F42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 w:rsidP="00EF2F42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 w:rsidP="00EF2F42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8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  <w:r w:rsidRPr="00EF2F42">
              <w:rPr>
                <w:rFonts w:ascii="Arial" w:eastAsia="MS MinNew Roman" w:hAnsi="Arial"/>
                <w:b/>
                <w:sz w:val="20"/>
                <w:szCs w:val="20"/>
              </w:rPr>
              <w:t>Кладовщик</w:t>
            </w:r>
          </w:p>
        </w:tc>
        <w:tc>
          <w:tcPr>
            <w:tcW w:w="2205" w:type="dxa"/>
            <w:gridSpan w:val="7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4095" w:type="dxa"/>
            <w:gridSpan w:val="14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B357C8" w:rsidRPr="00EF2F42" w:rsidTr="00EF2F42">
        <w:trPr>
          <w:trHeight w:val="105"/>
        </w:trPr>
        <w:tc>
          <w:tcPr>
            <w:tcW w:w="131" w:type="dxa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8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2205" w:type="dxa"/>
            <w:gridSpan w:val="7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3465" w:type="dxa"/>
            <w:gridSpan w:val="1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9"/>
            <w:shd w:val="clear" w:color="FFFFFF" w:fill="auto"/>
            <w:vAlign w:val="bottom"/>
          </w:tcPr>
          <w:p w:rsidR="00B357C8" w:rsidRPr="00EF2F42" w:rsidRDefault="00B357C8" w:rsidP="00EF2F42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B357C8" w:rsidRPr="00EF2F42" w:rsidRDefault="00B357C8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</w:tbl>
    <w:p w:rsidR="00B357C8" w:rsidRDefault="00B357C8"/>
    <w:sectPr w:rsidR="00B357C8" w:rsidSect="00663EBB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New Roman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C48"/>
    <w:rsid w:val="000D571F"/>
    <w:rsid w:val="001A503B"/>
    <w:rsid w:val="004801F6"/>
    <w:rsid w:val="004B6AF5"/>
    <w:rsid w:val="00514FE2"/>
    <w:rsid w:val="00663EBB"/>
    <w:rsid w:val="00756E50"/>
    <w:rsid w:val="00795C48"/>
    <w:rsid w:val="00872086"/>
    <w:rsid w:val="00894D8A"/>
    <w:rsid w:val="00AA0530"/>
    <w:rsid w:val="00B357C8"/>
    <w:rsid w:val="00CD35C7"/>
    <w:rsid w:val="00D67F2B"/>
    <w:rsid w:val="00DA0E35"/>
    <w:rsid w:val="00DD57CD"/>
    <w:rsid w:val="00E61277"/>
    <w:rsid w:val="00EF2F42"/>
    <w:rsid w:val="00FA42ED"/>
    <w:rsid w:val="00FE0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BB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663EBB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663EBB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663EBB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uiPriority w:val="99"/>
    <w:rsid w:val="00663EBB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96</Words>
  <Characters>553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7</cp:revision>
  <dcterms:created xsi:type="dcterms:W3CDTF">2019-02-06T08:11:00Z</dcterms:created>
  <dcterms:modified xsi:type="dcterms:W3CDTF">2019-03-14T12:35:00Z</dcterms:modified>
</cp:coreProperties>
</file>